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E99" w:rsidRDefault="002A2E99" w:rsidP="002A2E99">
      <w:pPr>
        <w:jc w:val="center"/>
        <w:rPr>
          <w:lang w:val="en-US"/>
        </w:rPr>
      </w:pPr>
      <w:r>
        <w:rPr>
          <w:lang w:val="en-US"/>
        </w:rPr>
        <w:t>Agreement #XXX</w:t>
      </w:r>
    </w:p>
    <w:p w:rsidR="002A2E99" w:rsidRDefault="002A2E99" w:rsidP="002A2E99">
      <w:pPr>
        <w:jc w:val="center"/>
        <w:rPr>
          <w:lang w:val="en-US"/>
        </w:rPr>
      </w:pPr>
    </w:p>
    <w:p w:rsidR="002A2E99" w:rsidRDefault="002A2E99" w:rsidP="002A2E99">
      <w:pPr>
        <w:jc w:val="center"/>
        <w:rPr>
          <w:lang w:val="en-US"/>
        </w:rPr>
      </w:pPr>
    </w:p>
    <w:p w:rsidR="002A2E99" w:rsidRDefault="002A2E99" w:rsidP="002A2E99">
      <w:pPr>
        <w:jc w:val="center"/>
        <w:rPr>
          <w:lang w:val="en-US"/>
        </w:rPr>
      </w:pPr>
    </w:p>
    <w:p w:rsidR="00347D22" w:rsidRDefault="002A2E99">
      <w:p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 xml:space="preserve">( </w:t>
      </w:r>
      <w:proofErr w:type="gramEnd"/>
      <w:r w:rsidR="001A0DFB">
        <w:rPr>
          <w:lang w:val="en-US"/>
        </w:rPr>
        <w:fldChar w:fldCharType="begin"/>
      </w:r>
      <w:r w:rsidR="001A0DFB">
        <w:rPr>
          <w:lang w:val="en-US"/>
        </w:rPr>
        <w:instrText xml:space="preserve"> MERGEFIELD  name  \* MERGEFORMAT </w:instrText>
      </w:r>
      <w:r w:rsidR="001A0DFB">
        <w:rPr>
          <w:lang w:val="en-US"/>
        </w:rPr>
        <w:fldChar w:fldCharType="separate"/>
      </w:r>
      <w:r w:rsidR="007E2E5A">
        <w:rPr>
          <w:noProof/>
          <w:lang w:val="en-US"/>
        </w:rPr>
        <w:t>«name»</w:t>
      </w:r>
      <w:r w:rsidR="001A0DFB">
        <w:rPr>
          <w:lang w:val="en-US"/>
        </w:rPr>
        <w:fldChar w:fldCharType="end"/>
      </w:r>
      <w:r>
        <w:rPr>
          <w:lang w:val="en-US"/>
        </w:rPr>
        <w:t xml:space="preserve"> ) confirming</w:t>
      </w:r>
      <w:r w:rsidR="002C172F">
        <w:rPr>
          <w:lang w:val="en-US"/>
        </w:rPr>
        <w:t xml:space="preserve"> </w:t>
      </w:r>
      <w:r>
        <w:rPr>
          <w:lang w:val="en-US"/>
        </w:rPr>
        <w:t>that my email and address are correct.</w:t>
      </w:r>
    </w:p>
    <w:p w:rsidR="001A0DFB" w:rsidRDefault="001A0DFB">
      <w:pPr>
        <w:rPr>
          <w:lang w:val="en-US"/>
        </w:rPr>
      </w:pPr>
    </w:p>
    <w:p w:rsidR="001A0DFB" w:rsidRDefault="002A2E99">
      <w:pPr>
        <w:rPr>
          <w:lang w:val="en-US"/>
        </w:rPr>
      </w:pPr>
      <w:r>
        <w:rPr>
          <w:lang w:val="en-US"/>
        </w:rPr>
        <w:t>Email:</w:t>
      </w:r>
      <w:r>
        <w:rPr>
          <w:lang w:val="en-US"/>
        </w:rPr>
        <w:t xml:space="preserve"> </w:t>
      </w:r>
      <w:r w:rsidR="00181D92">
        <w:rPr>
          <w:lang w:val="en-US"/>
        </w:rPr>
        <w:fldChar w:fldCharType="begin"/>
      </w:r>
      <w:r w:rsidR="00181D92">
        <w:rPr>
          <w:lang w:val="en-US"/>
        </w:rPr>
        <w:instrText xml:space="preserve"> MERGEFIELD  email  \* MERGEFORMAT </w:instrText>
      </w:r>
      <w:r w:rsidR="00181D92">
        <w:rPr>
          <w:lang w:val="en-US"/>
        </w:rPr>
        <w:fldChar w:fldCharType="separate"/>
      </w:r>
      <w:r w:rsidR="00181D92">
        <w:rPr>
          <w:noProof/>
          <w:lang w:val="en-US"/>
        </w:rPr>
        <w:t>«email»</w:t>
      </w:r>
      <w:r w:rsidR="00181D92">
        <w:rPr>
          <w:lang w:val="en-US"/>
        </w:rPr>
        <w:fldChar w:fldCharType="end"/>
      </w:r>
    </w:p>
    <w:p w:rsidR="002A2E99" w:rsidRDefault="002A2E99">
      <w:pPr>
        <w:rPr>
          <w:lang w:val="en-US"/>
        </w:rPr>
      </w:pPr>
    </w:p>
    <w:p w:rsidR="00E0239D" w:rsidRDefault="002A2E99">
      <w:pPr>
        <w:rPr>
          <w:lang w:val="en-US"/>
        </w:rPr>
      </w:pPr>
      <w:r>
        <w:rPr>
          <w:lang w:val="en-US"/>
        </w:rPr>
        <w:t>Address:</w:t>
      </w:r>
    </w:p>
    <w:p w:rsidR="00E0239D" w:rsidRPr="002A2E99" w:rsidRDefault="004054AC" w:rsidP="002A2E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Country - </w:t>
      </w:r>
      <w:r w:rsidR="00181D92" w:rsidRPr="002A2E99">
        <w:rPr>
          <w:lang w:val="en-US"/>
        </w:rPr>
        <w:fldChar w:fldCharType="begin"/>
      </w:r>
      <w:r w:rsidR="00181D92" w:rsidRPr="002A2E99">
        <w:rPr>
          <w:lang w:val="en-US"/>
        </w:rPr>
        <w:instrText xml:space="preserve"> MERGEFIELD  country  \* MERGEFORMAT </w:instrText>
      </w:r>
      <w:r w:rsidR="00181D92" w:rsidRPr="002A2E99">
        <w:rPr>
          <w:lang w:val="en-US"/>
        </w:rPr>
        <w:fldChar w:fldCharType="separate"/>
      </w:r>
      <w:r w:rsidR="00181D92" w:rsidRPr="002A2E99">
        <w:rPr>
          <w:noProof/>
          <w:lang w:val="en-US"/>
        </w:rPr>
        <w:t>«country»</w:t>
      </w:r>
      <w:r w:rsidR="00181D92" w:rsidRPr="002A2E99">
        <w:rPr>
          <w:lang w:val="en-US"/>
        </w:rPr>
        <w:fldChar w:fldCharType="end"/>
      </w:r>
    </w:p>
    <w:p w:rsidR="00181D92" w:rsidRDefault="00181D92" w:rsidP="00E0239D">
      <w:pPr>
        <w:rPr>
          <w:lang w:val="en-US"/>
        </w:rPr>
      </w:pPr>
    </w:p>
    <w:p w:rsidR="00181D92" w:rsidRPr="002A2E99" w:rsidRDefault="004054AC" w:rsidP="002A2E99">
      <w:pPr>
        <w:pStyle w:val="a3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City - </w:t>
      </w:r>
      <w:r w:rsidR="00181D92" w:rsidRPr="002A2E99">
        <w:rPr>
          <w:noProof/>
          <w:lang w:val="en-US"/>
        </w:rPr>
        <w:fldChar w:fldCharType="begin"/>
      </w:r>
      <w:r w:rsidR="00181D92" w:rsidRPr="002A2E99">
        <w:rPr>
          <w:noProof/>
          <w:lang w:val="en-US"/>
        </w:rPr>
        <w:instrText xml:space="preserve"> MERGEFIELD  city  \* MERGEFORMAT </w:instrText>
      </w:r>
      <w:r w:rsidR="00181D92" w:rsidRPr="002A2E99">
        <w:rPr>
          <w:noProof/>
          <w:lang w:val="en-US"/>
        </w:rPr>
        <w:fldChar w:fldCharType="separate"/>
      </w:r>
      <w:r w:rsidR="00181D92" w:rsidRPr="002A2E99">
        <w:rPr>
          <w:noProof/>
          <w:lang w:val="en-US"/>
        </w:rPr>
        <w:t>«city»</w:t>
      </w:r>
      <w:r w:rsidR="00181D92" w:rsidRPr="002A2E99">
        <w:rPr>
          <w:noProof/>
          <w:lang w:val="en-US"/>
        </w:rPr>
        <w:fldChar w:fldCharType="end"/>
      </w:r>
    </w:p>
    <w:p w:rsidR="00181D92" w:rsidRDefault="00181D92" w:rsidP="00E0239D">
      <w:pPr>
        <w:rPr>
          <w:noProof/>
          <w:lang w:val="en-US"/>
        </w:rPr>
      </w:pPr>
    </w:p>
    <w:p w:rsidR="00181D92" w:rsidRPr="002A2E99" w:rsidRDefault="004054AC" w:rsidP="002A2E99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 xml:space="preserve">Street - </w:t>
      </w:r>
      <w:bookmarkStart w:id="0" w:name="_GoBack"/>
      <w:bookmarkEnd w:id="0"/>
      <w:r w:rsidR="00181D92" w:rsidRPr="002A2E99">
        <w:rPr>
          <w:noProof/>
          <w:lang w:val="en-US"/>
        </w:rPr>
        <w:fldChar w:fldCharType="begin"/>
      </w:r>
      <w:r w:rsidR="00181D92" w:rsidRPr="002A2E99">
        <w:rPr>
          <w:noProof/>
          <w:lang w:val="en-US"/>
        </w:rPr>
        <w:instrText xml:space="preserve"> MERGEFIELD  street  \* MERGEFORMAT </w:instrText>
      </w:r>
      <w:r w:rsidR="00181D92" w:rsidRPr="002A2E99">
        <w:rPr>
          <w:noProof/>
          <w:lang w:val="en-US"/>
        </w:rPr>
        <w:fldChar w:fldCharType="separate"/>
      </w:r>
      <w:r w:rsidR="00181D92" w:rsidRPr="002A2E99">
        <w:rPr>
          <w:noProof/>
          <w:lang w:val="en-US"/>
        </w:rPr>
        <w:t>«street»</w:t>
      </w:r>
      <w:r w:rsidR="00181D92" w:rsidRPr="002A2E99">
        <w:rPr>
          <w:noProof/>
          <w:lang w:val="en-US"/>
        </w:rPr>
        <w:fldChar w:fldCharType="end"/>
      </w:r>
    </w:p>
    <w:p w:rsidR="00181D92" w:rsidRDefault="00181D92" w:rsidP="00E0239D">
      <w:pPr>
        <w:rPr>
          <w:lang w:val="en-US"/>
        </w:rPr>
      </w:pPr>
    </w:p>
    <w:sectPr w:rsidR="0018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442C0"/>
    <w:multiLevelType w:val="hybridMultilevel"/>
    <w:tmpl w:val="1400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3A"/>
    <w:rsid w:val="00004828"/>
    <w:rsid w:val="001040ED"/>
    <w:rsid w:val="00181D92"/>
    <w:rsid w:val="001A0DFB"/>
    <w:rsid w:val="002A2E99"/>
    <w:rsid w:val="002C172F"/>
    <w:rsid w:val="00347D22"/>
    <w:rsid w:val="004054AC"/>
    <w:rsid w:val="00411EF1"/>
    <w:rsid w:val="004F2347"/>
    <w:rsid w:val="00540E5E"/>
    <w:rsid w:val="005474B6"/>
    <w:rsid w:val="007C40EB"/>
    <w:rsid w:val="007D0F40"/>
    <w:rsid w:val="007E2E5A"/>
    <w:rsid w:val="008B5E01"/>
    <w:rsid w:val="009059FB"/>
    <w:rsid w:val="00976FB0"/>
    <w:rsid w:val="00A02AE9"/>
    <w:rsid w:val="00A2493A"/>
    <w:rsid w:val="00B244B5"/>
    <w:rsid w:val="00B26AED"/>
    <w:rsid w:val="00B76CF6"/>
    <w:rsid w:val="00C274F2"/>
    <w:rsid w:val="00C47958"/>
    <w:rsid w:val="00CC221C"/>
    <w:rsid w:val="00D634DA"/>
    <w:rsid w:val="00E0239D"/>
    <w:rsid w:val="00E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arog\Desktop\document_with_two_field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A7719-03BE-4F42-BF00-476B58CB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document_with_two_fields.dot</Template>
  <TotalTime>294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Dear «name»</vt:lpstr>
      <vt:lpstr>Dear «name»</vt:lpstr>
    </vt:vector>
  </TitlesOfParts>
  <Company>MICROSOFT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«name»</dc:title>
  <dc:creator>svarog</dc:creator>
  <cp:lastModifiedBy>Женя</cp:lastModifiedBy>
  <cp:revision>7</cp:revision>
  <dcterms:created xsi:type="dcterms:W3CDTF">2013-08-21T09:32:00Z</dcterms:created>
  <dcterms:modified xsi:type="dcterms:W3CDTF">2013-08-21T14:26:00Z</dcterms:modified>
</cp:coreProperties>
</file>